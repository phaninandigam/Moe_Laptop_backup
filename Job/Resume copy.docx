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8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54658CA" w14:textId="77777777" w:rsidTr="002A06BF">
        <w:trPr>
          <w:trHeight w:val="4410"/>
        </w:trPr>
        <w:tc>
          <w:tcPr>
            <w:tcW w:w="3600" w:type="dxa"/>
            <w:vAlign w:val="bottom"/>
          </w:tcPr>
          <w:p w14:paraId="202606AC" w14:textId="511BDC01" w:rsidR="001B2ABD" w:rsidRDefault="00E31BC5" w:rsidP="002A06BF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464C10" wp14:editId="049DFA71">
                  <wp:extent cx="1885465" cy="2478599"/>
                  <wp:effectExtent l="114300" t="101600" r="108585" b="175895"/>
                  <wp:docPr id="30688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85491" name="Picture 30688549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69" cy="25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 rad="1016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softEdge rad="127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DDAB5BF" w14:textId="77777777" w:rsidR="001B2ABD" w:rsidRDefault="001B2ABD" w:rsidP="002A06B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2A15B39" w14:textId="77777777" w:rsidR="002A06BF" w:rsidRDefault="00E31BC5" w:rsidP="002A06BF">
            <w:pPr>
              <w:pStyle w:val="Title"/>
              <w:rPr>
                <w:bCs/>
                <w:caps w:val="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6BF">
              <w:rPr>
                <w:bCs/>
                <w:caps w:val="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Phani </w:t>
            </w:r>
            <w:r w:rsidR="002A06BF" w:rsidRPr="002A06BF">
              <w:rPr>
                <w:bCs/>
                <w:caps w:val="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2A06BF">
              <w:rPr>
                <w:bCs/>
                <w:caps w:val="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aghave</w:t>
            </w:r>
            <w:r w:rsidR="002A06BF" w:rsidRPr="002A06BF">
              <w:rPr>
                <w:bCs/>
                <w:caps w:val="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A06BF">
              <w:rPr>
                <w:bCs/>
                <w:caps w:val="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dra Nandigam</w:t>
            </w:r>
          </w:p>
          <w:p w14:paraId="63D55C95" w14:textId="77777777" w:rsidR="002A06BF" w:rsidRDefault="002A06BF" w:rsidP="002A06BF"/>
          <w:sdt>
            <w:sdtPr>
              <w:id w:val="1738286271"/>
              <w:placeholder>
                <w:docPart w:val="91165C09F7F6A54680006D19FD84DE65"/>
              </w:placeholder>
              <w:temporary/>
              <w:showingPlcHdr/>
              <w15:appearance w15:val="hidden"/>
            </w:sdtPr>
            <w:sdtContent>
              <w:p w14:paraId="0803B3F2" w14:textId="77777777" w:rsidR="002A06BF" w:rsidRDefault="002A06BF" w:rsidP="002A06BF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11AED89" w14:textId="21F6B771" w:rsidR="002A06BF" w:rsidRDefault="002A06BF" w:rsidP="002A06BF">
            <w:pPr>
              <w:pStyle w:val="Heading4"/>
              <w:rPr>
                <w:bCs/>
              </w:rPr>
            </w:pPr>
            <w:proofErr w:type="spellStart"/>
            <w:r>
              <w:t>MoEngage</w:t>
            </w:r>
            <w:proofErr w:type="spellEnd"/>
            <w:r>
              <w:t xml:space="preserve"> [</w:t>
            </w:r>
            <w:r w:rsidR="00544D05">
              <w:t>Senior</w:t>
            </w:r>
            <w:r>
              <w:t xml:space="preserve"> Solutions Engineer]</w:t>
            </w:r>
          </w:p>
          <w:p w14:paraId="51175119" w14:textId="77777777" w:rsidR="002A06BF" w:rsidRPr="00036450" w:rsidRDefault="002A06BF" w:rsidP="002A06BF">
            <w:pPr>
              <w:pStyle w:val="Date"/>
            </w:pPr>
            <w:r>
              <w:t>October 2021</w:t>
            </w:r>
            <w:r w:rsidRPr="00036450">
              <w:t>–</w:t>
            </w:r>
            <w:r>
              <w:t xml:space="preserve"> Till Date</w:t>
            </w:r>
          </w:p>
          <w:p w14:paraId="068F0BFE" w14:textId="497702BA" w:rsidR="002A06BF" w:rsidRDefault="002A06BF" w:rsidP="002A06BF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31BC5">
              <w:t>MoEngage</w:t>
            </w:r>
            <w:proofErr w:type="spellEnd"/>
            <w:r w:rsidRPr="00E31BC5">
              <w:t xml:space="preserve"> is a customer engagement </w:t>
            </w:r>
            <w:r w:rsidR="00544D05" w:rsidRPr="00E31BC5">
              <w:t>platform.</w:t>
            </w:r>
          </w:p>
          <w:p w14:paraId="38CBD5EE" w14:textId="77777777" w:rsidR="002A06BF" w:rsidRDefault="002A06BF" w:rsidP="002A06BF">
            <w:pPr>
              <w:pStyle w:val="ListParagraph"/>
              <w:numPr>
                <w:ilvl w:val="0"/>
                <w:numId w:val="1"/>
              </w:numPr>
            </w:pPr>
            <w:r w:rsidRPr="00E31BC5">
              <w:t>Responsibilities include handling incident tickets, troubleshooting failures, staying current on support topics, consulting with programmers, documenting operational activities, and strong communication skills.</w:t>
            </w:r>
          </w:p>
          <w:p w14:paraId="7EDAF050" w14:textId="03DA7718" w:rsidR="002A06BF" w:rsidRDefault="002A06BF" w:rsidP="002A06BF">
            <w:pPr>
              <w:pStyle w:val="ListParagraph"/>
              <w:numPr>
                <w:ilvl w:val="0"/>
                <w:numId w:val="1"/>
              </w:numPr>
            </w:pPr>
            <w:r w:rsidRPr="00E31BC5">
              <w:t xml:space="preserve">Communicated technical information to non-technical audiences through easy-to-understand instructions, </w:t>
            </w:r>
            <w:r w:rsidR="00544D05" w:rsidRPr="00E31BC5">
              <w:t>presentations,</w:t>
            </w:r>
            <w:r w:rsidRPr="00E31BC5">
              <w:t xml:space="preserve"> and remote access demonstrations.</w:t>
            </w:r>
          </w:p>
          <w:p w14:paraId="304219A3" w14:textId="77777777" w:rsidR="002A06BF" w:rsidRDefault="002A06BF" w:rsidP="002A06BF">
            <w:pPr>
              <w:pStyle w:val="ListParagraph"/>
              <w:numPr>
                <w:ilvl w:val="0"/>
                <w:numId w:val="1"/>
              </w:numPr>
            </w:pPr>
            <w:r w:rsidRPr="00E31BC5">
              <w:t>Worked on the API</w:t>
            </w:r>
          </w:p>
          <w:p w14:paraId="72DE3D55" w14:textId="77777777" w:rsidR="002A06BF" w:rsidRDefault="002A06BF" w:rsidP="002A06BF">
            <w:pPr>
              <w:pStyle w:val="ListParagraph"/>
              <w:numPr>
                <w:ilvl w:val="0"/>
                <w:numId w:val="1"/>
              </w:numPr>
            </w:pPr>
            <w:r>
              <w:t>Worked on Python</w:t>
            </w:r>
          </w:p>
          <w:p w14:paraId="52E3CBC8" w14:textId="77777777" w:rsidR="002A06BF" w:rsidRDefault="002A06BF" w:rsidP="002A06BF">
            <w:pPr>
              <w:pStyle w:val="ListParagraph"/>
              <w:numPr>
                <w:ilvl w:val="0"/>
                <w:numId w:val="1"/>
              </w:numPr>
            </w:pPr>
            <w:r>
              <w:t>Stay current on all key support topics, including product knowledge and</w:t>
            </w:r>
          </w:p>
          <w:p w14:paraId="5F533F22" w14:textId="7821458D" w:rsidR="002A06BF" w:rsidRDefault="002A06BF" w:rsidP="002A06BF">
            <w:pPr>
              <w:pStyle w:val="ListParagraph"/>
              <w:numPr>
                <w:ilvl w:val="0"/>
                <w:numId w:val="1"/>
              </w:numPr>
            </w:pPr>
            <w:r>
              <w:t xml:space="preserve">required technical and soft </w:t>
            </w:r>
            <w:r w:rsidR="00544D05">
              <w:t>skills.</w:t>
            </w:r>
          </w:p>
          <w:p w14:paraId="65A926E7" w14:textId="40B13DC3" w:rsidR="002A06BF" w:rsidRPr="002A06BF" w:rsidRDefault="002A06BF" w:rsidP="002A06BF">
            <w:pPr>
              <w:pStyle w:val="ListParagraph"/>
            </w:pPr>
          </w:p>
        </w:tc>
      </w:tr>
      <w:tr w:rsidR="001B2ABD" w14:paraId="270A7042" w14:textId="77777777" w:rsidTr="002A06BF">
        <w:tc>
          <w:tcPr>
            <w:tcW w:w="3600" w:type="dxa"/>
          </w:tcPr>
          <w:sdt>
            <w:sdtPr>
              <w:id w:val="-1711873194"/>
              <w:placeholder>
                <w:docPart w:val="9C45F07D84679C4188B1584F33D0FD6A"/>
              </w:placeholder>
              <w:temporary/>
              <w:showingPlcHdr/>
              <w15:appearance w15:val="hidden"/>
            </w:sdtPr>
            <w:sdtContent>
              <w:p w14:paraId="16C9144D" w14:textId="77777777" w:rsidR="001B2ABD" w:rsidRDefault="00036450" w:rsidP="002A06B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199FFCF" w14:textId="0A2CEF69" w:rsidR="00036450" w:rsidRDefault="002A06BF" w:rsidP="002A06BF">
            <w:r w:rsidRPr="002A06BF">
              <w:t>Solutions Engineer with close to 6 years of Experience with a</w:t>
            </w:r>
            <w:r>
              <w:t xml:space="preserve"> </w:t>
            </w:r>
            <w:r w:rsidRPr="002A06BF">
              <w:t>strong focus on Python</w:t>
            </w:r>
            <w:r>
              <w:t xml:space="preserve">, </w:t>
            </w:r>
            <w:r w:rsidRPr="002A06BF">
              <w:t>APIs</w:t>
            </w:r>
            <w:r>
              <w:t xml:space="preserve">, and Customer </w:t>
            </w:r>
            <w:r w:rsidR="00544D05">
              <w:t>Management</w:t>
            </w:r>
          </w:p>
          <w:p w14:paraId="7BF763D7" w14:textId="77777777" w:rsidR="00036450" w:rsidRDefault="00036450" w:rsidP="002A06BF"/>
          <w:sdt>
            <w:sdtPr>
              <w:id w:val="-1954003311"/>
              <w:placeholder>
                <w:docPart w:val="6EFF11DADE61E54CA14B2D74CE73DEC1"/>
              </w:placeholder>
              <w:temporary/>
              <w:showingPlcHdr/>
              <w15:appearance w15:val="hidden"/>
            </w:sdtPr>
            <w:sdtContent>
              <w:p w14:paraId="5CBE1F6C" w14:textId="77777777" w:rsidR="00036450" w:rsidRPr="00CB0055" w:rsidRDefault="00CB0055" w:rsidP="002A06B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2CCF3459" w14:textId="4F928B9C" w:rsidR="004D3011" w:rsidRDefault="00E31BC5" w:rsidP="002A06BF">
            <w:r>
              <w:t>+91-9964437999</w:t>
            </w:r>
          </w:p>
          <w:p w14:paraId="2417F920" w14:textId="77777777" w:rsidR="004D3011" w:rsidRDefault="004D3011" w:rsidP="002A06BF"/>
          <w:p w14:paraId="5B298CE4" w14:textId="2042DE82" w:rsidR="00036450" w:rsidRDefault="00544D05" w:rsidP="002A06BF">
            <w:r>
              <w:fldChar w:fldCharType="begin"/>
            </w:r>
            <w:r>
              <w:instrText>HYPERLINK "mailto:</w:instrText>
            </w:r>
            <w:r w:rsidRPr="00544D05">
              <w:instrText>Phaniraghavendra.namdigam@gmail.com</w:instrText>
            </w:r>
            <w:r>
              <w:instrText>"</w:instrText>
            </w:r>
            <w:r>
              <w:fldChar w:fldCharType="separate"/>
            </w:r>
            <w:r w:rsidRPr="00F462D4">
              <w:rPr>
                <w:rStyle w:val="Hyperlink"/>
              </w:rPr>
              <w:t>Phaniraghavendra.namdigam@gmail.com</w:t>
            </w:r>
            <w:r>
              <w:fldChar w:fldCharType="end"/>
            </w:r>
          </w:p>
          <w:p w14:paraId="6BE0E6A3" w14:textId="77777777" w:rsidR="00544D05" w:rsidRDefault="00544D05" w:rsidP="002A06BF"/>
          <w:p w14:paraId="55E456AD" w14:textId="4B27961C" w:rsidR="002A06BF" w:rsidRDefault="00544D05" w:rsidP="002A06BF">
            <w:r>
              <w:t>Raichur, Karnataka</w:t>
            </w:r>
          </w:p>
          <w:p w14:paraId="6323DC3A" w14:textId="4E0DD4DD" w:rsidR="002A06BF" w:rsidRDefault="002A06BF" w:rsidP="002A06BF">
            <w:pPr>
              <w:pStyle w:val="Heading3"/>
            </w:pPr>
            <w:r w:rsidRPr="002A06BF">
              <w:t>SKILLS</w:t>
            </w:r>
          </w:p>
          <w:p w14:paraId="70272CB7" w14:textId="64B8D32E" w:rsidR="002A06BF" w:rsidRDefault="002A06BF" w:rsidP="002A06BF">
            <w:r>
              <w:t>Python</w:t>
            </w:r>
          </w:p>
          <w:p w14:paraId="583DE32D" w14:textId="6E41CA2A" w:rsidR="002A06BF" w:rsidRDefault="002A06BF" w:rsidP="002A06BF">
            <w:r>
              <w:t>API</w:t>
            </w:r>
          </w:p>
          <w:p w14:paraId="269C6A2B" w14:textId="5B2FE6CB" w:rsidR="002A06BF" w:rsidRDefault="002A06BF" w:rsidP="002A06BF">
            <w:r>
              <w:t>Unix</w:t>
            </w:r>
          </w:p>
          <w:p w14:paraId="77435EFC" w14:textId="0F0A3293" w:rsidR="002A06BF" w:rsidRDefault="002A06BF" w:rsidP="002A06BF">
            <w:r>
              <w:t>Basics of Java</w:t>
            </w:r>
          </w:p>
          <w:p w14:paraId="2BC8734D" w14:textId="64C27D7F" w:rsidR="002A06BF" w:rsidRDefault="002A06BF" w:rsidP="002A06BF">
            <w:r>
              <w:t xml:space="preserve">Basics of </w:t>
            </w:r>
            <w:r>
              <w:t>Cloud</w:t>
            </w:r>
          </w:p>
          <w:p w14:paraId="5A1B45DE" w14:textId="6BBDCA61" w:rsidR="002A06BF" w:rsidRDefault="002A06BF" w:rsidP="002A06BF">
            <w:r>
              <w:t xml:space="preserve">Basics of </w:t>
            </w:r>
            <w:r>
              <w:t>DevOps</w:t>
            </w:r>
          </w:p>
          <w:p w14:paraId="6E5E616C" w14:textId="6F267533" w:rsidR="002A06BF" w:rsidRDefault="002A06BF" w:rsidP="002A06BF">
            <w:r>
              <w:t>Customer Management</w:t>
            </w:r>
          </w:p>
          <w:p w14:paraId="39FDD684" w14:textId="77777777" w:rsidR="002A06BF" w:rsidRPr="002A06BF" w:rsidRDefault="002A06BF" w:rsidP="002A06BF"/>
          <w:p w14:paraId="640EE742" w14:textId="57D94812" w:rsidR="004D3011" w:rsidRPr="00CB0055" w:rsidRDefault="00E31BC5" w:rsidP="002A06BF">
            <w:pPr>
              <w:pStyle w:val="Heading3"/>
            </w:pPr>
            <w:r>
              <w:t>Languages</w:t>
            </w:r>
          </w:p>
          <w:p w14:paraId="6B619A47" w14:textId="77777777" w:rsidR="004D3011" w:rsidRDefault="00E31BC5" w:rsidP="002A06BF">
            <w:r>
              <w:t>English</w:t>
            </w:r>
          </w:p>
          <w:p w14:paraId="23EFA353" w14:textId="77777777" w:rsidR="00E31BC5" w:rsidRDefault="00E31BC5" w:rsidP="002A06BF">
            <w:r>
              <w:t>Telugu</w:t>
            </w:r>
          </w:p>
          <w:p w14:paraId="6AF9E050" w14:textId="77777777" w:rsidR="00E31BC5" w:rsidRDefault="00E31BC5" w:rsidP="002A06BF">
            <w:r>
              <w:t>Kannada</w:t>
            </w:r>
          </w:p>
          <w:p w14:paraId="07088FC7" w14:textId="025B8FA0" w:rsidR="00E31BC5" w:rsidRPr="004D3011" w:rsidRDefault="00E31BC5" w:rsidP="002A06BF">
            <w:r>
              <w:t>Hindi</w:t>
            </w:r>
          </w:p>
        </w:tc>
        <w:tc>
          <w:tcPr>
            <w:tcW w:w="720" w:type="dxa"/>
          </w:tcPr>
          <w:p w14:paraId="6E808714" w14:textId="77777777" w:rsidR="001B2ABD" w:rsidRDefault="001B2ABD" w:rsidP="002A06B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D6B14F2" w14:textId="13CCB0C0" w:rsidR="004D3011" w:rsidRPr="00494C4B" w:rsidRDefault="00494C4B" w:rsidP="002A06BF">
            <w:pPr>
              <w:pStyle w:val="Heading4"/>
            </w:pPr>
            <w:r w:rsidRPr="00494C4B">
              <w:t>V</w:t>
            </w:r>
            <w:r w:rsidRPr="00494C4B">
              <w:t>ista</w:t>
            </w:r>
            <w:r>
              <w:t xml:space="preserve"> E</w:t>
            </w:r>
            <w:r w:rsidRPr="00494C4B">
              <w:t>quity</w:t>
            </w:r>
            <w:r>
              <w:t xml:space="preserve"> P</w:t>
            </w:r>
            <w:r w:rsidRPr="00494C4B">
              <w:t>artners</w:t>
            </w:r>
          </w:p>
          <w:p w14:paraId="000F4BBA" w14:textId="7FF4B053" w:rsidR="004D3011" w:rsidRPr="004D3011" w:rsidRDefault="00494C4B" w:rsidP="002A06BF">
            <w:pPr>
              <w:pStyle w:val="Date"/>
            </w:pPr>
            <w:r>
              <w:t>June 2018</w:t>
            </w:r>
            <w:r w:rsidR="004D3011" w:rsidRPr="004D3011">
              <w:t>–</w:t>
            </w:r>
            <w:r>
              <w:t>October 2021</w:t>
            </w:r>
          </w:p>
          <w:p w14:paraId="27C12C53" w14:textId="77777777" w:rsidR="00494C4B" w:rsidRDefault="00494C4B" w:rsidP="002A06BF"/>
          <w:p w14:paraId="02F9D3D1" w14:textId="783B28AA" w:rsidR="00494C4B" w:rsidRPr="00494C4B" w:rsidRDefault="00494C4B" w:rsidP="002A06BF">
            <w:pPr>
              <w:rPr>
                <w:b/>
                <w:bCs/>
              </w:rPr>
            </w:pPr>
            <w:proofErr w:type="spellStart"/>
            <w:r w:rsidRPr="00494C4B">
              <w:rPr>
                <w:b/>
                <w:bCs/>
              </w:rPr>
              <w:t>Aptean</w:t>
            </w:r>
            <w:proofErr w:type="spellEnd"/>
            <w:r>
              <w:rPr>
                <w:b/>
                <w:bCs/>
              </w:rPr>
              <w:t xml:space="preserve"> [Associate Customer Success Analyst]</w:t>
            </w:r>
          </w:p>
          <w:p w14:paraId="7882437D" w14:textId="09D8526D" w:rsidR="00897608" w:rsidRDefault="00897608" w:rsidP="002A06BF">
            <w:pPr>
              <w:pStyle w:val="ListParagraph"/>
              <w:numPr>
                <w:ilvl w:val="0"/>
                <w:numId w:val="2"/>
              </w:numPr>
            </w:pPr>
            <w:r w:rsidRPr="00897608">
              <w:t>Worked for a Product called “</w:t>
            </w:r>
            <w:proofErr w:type="spellStart"/>
            <w:r w:rsidRPr="00897608">
              <w:t>Knova</w:t>
            </w:r>
            <w:proofErr w:type="spellEnd"/>
            <w:r w:rsidRPr="00897608">
              <w:t>”, it’s a knowledgebase management system.</w:t>
            </w:r>
          </w:p>
          <w:p w14:paraId="1A915199" w14:textId="77777777" w:rsidR="00897608" w:rsidRDefault="00897608" w:rsidP="002A06BF">
            <w:pPr>
              <w:pStyle w:val="ListParagraph"/>
              <w:numPr>
                <w:ilvl w:val="0"/>
                <w:numId w:val="2"/>
              </w:numPr>
            </w:pPr>
            <w:r>
              <w:t>One of the key responsibilities is to solve the issues which customer is facing and</w:t>
            </w:r>
          </w:p>
          <w:p w14:paraId="61545193" w14:textId="53F4151A" w:rsidR="00897608" w:rsidRDefault="00897608" w:rsidP="002A06BF">
            <w:pPr>
              <w:pStyle w:val="ListParagraph"/>
              <w:numPr>
                <w:ilvl w:val="0"/>
                <w:numId w:val="2"/>
              </w:numPr>
            </w:pPr>
            <w:r>
              <w:t>documenting them.</w:t>
            </w:r>
          </w:p>
          <w:p w14:paraId="2B978CA8" w14:textId="4BF1464C" w:rsidR="00494C4B" w:rsidRDefault="00897608" w:rsidP="002A06BF">
            <w:pPr>
              <w:pStyle w:val="ListParagraph"/>
              <w:numPr>
                <w:ilvl w:val="0"/>
                <w:numId w:val="2"/>
              </w:numPr>
            </w:pPr>
            <w:r>
              <w:t>The company f</w:t>
            </w:r>
            <w:r w:rsidR="00494C4B">
              <w:t>ormed a new entity and was transferred to APSAP Software Services</w:t>
            </w:r>
          </w:p>
          <w:p w14:paraId="174951A1" w14:textId="0E390E81" w:rsidR="00897608" w:rsidRDefault="00897608" w:rsidP="002A06BF">
            <w:pPr>
              <w:pStyle w:val="ListParagraph"/>
              <w:numPr>
                <w:ilvl w:val="0"/>
                <w:numId w:val="2"/>
              </w:numPr>
            </w:pPr>
            <w:r>
              <w:t xml:space="preserve">Later the company was sold, and all the employees of this entity were moved to </w:t>
            </w:r>
            <w:proofErr w:type="spellStart"/>
            <w:proofErr w:type="gramStart"/>
            <w:r>
              <w:t>EagleView</w:t>
            </w:r>
            <w:proofErr w:type="spellEnd"/>
            <w:proofErr w:type="gramEnd"/>
          </w:p>
          <w:p w14:paraId="2DC728A3" w14:textId="77777777" w:rsidR="00494C4B" w:rsidRDefault="00494C4B" w:rsidP="002A06BF">
            <w:pPr>
              <w:pStyle w:val="ListParagraph"/>
            </w:pPr>
          </w:p>
          <w:p w14:paraId="2F47DE65" w14:textId="1CC7504C" w:rsidR="004D3011" w:rsidRPr="004D3011" w:rsidRDefault="00494C4B" w:rsidP="002A06BF">
            <w:pPr>
              <w:pStyle w:val="Heading4"/>
              <w:rPr>
                <w:bCs/>
              </w:rPr>
            </w:pPr>
            <w:proofErr w:type="spellStart"/>
            <w:r>
              <w:t>EagleView</w:t>
            </w:r>
            <w:proofErr w:type="spellEnd"/>
            <w:r w:rsidR="004D3011" w:rsidRPr="004D3011">
              <w:t xml:space="preserve"> </w:t>
            </w:r>
            <w:r w:rsidR="00897608">
              <w:t xml:space="preserve">[Production Support </w:t>
            </w:r>
            <w:r w:rsidR="00544D05">
              <w:t>Engineer</w:t>
            </w:r>
            <w:r w:rsidR="00897608">
              <w:t xml:space="preserve"> - 2]</w:t>
            </w:r>
          </w:p>
          <w:p w14:paraId="5C68928E" w14:textId="75F33B36" w:rsidR="00494C4B" w:rsidRDefault="00897608" w:rsidP="002A06BF">
            <w:pPr>
              <w:pStyle w:val="ListParagraph"/>
              <w:numPr>
                <w:ilvl w:val="0"/>
                <w:numId w:val="3"/>
              </w:numPr>
            </w:pPr>
            <w:r>
              <w:t xml:space="preserve">Worked as Production Support </w:t>
            </w:r>
            <w:r w:rsidR="00544D05">
              <w:t>Engineer</w:t>
            </w:r>
            <w:r>
              <w:t xml:space="preserve"> 2.</w:t>
            </w:r>
          </w:p>
          <w:p w14:paraId="31A55CC5" w14:textId="205AE1EA" w:rsidR="00897608" w:rsidRDefault="00897608" w:rsidP="002A06BF">
            <w:pPr>
              <w:pStyle w:val="ListParagraph"/>
              <w:numPr>
                <w:ilvl w:val="0"/>
                <w:numId w:val="3"/>
              </w:numPr>
            </w:pPr>
            <w:r>
              <w:t>Worked on Cloud:</w:t>
            </w:r>
          </w:p>
          <w:p w14:paraId="71C6FB2E" w14:textId="02A86FE9" w:rsidR="00897608" w:rsidRDefault="00897608" w:rsidP="002A06BF">
            <w:pPr>
              <w:pStyle w:val="ListParagraph"/>
              <w:numPr>
                <w:ilvl w:val="0"/>
                <w:numId w:val="3"/>
              </w:numPr>
            </w:pPr>
            <w:r w:rsidRPr="00897608">
              <w:t xml:space="preserve">Manage production alerts and take necessary action as per the </w:t>
            </w:r>
            <w:r w:rsidR="00544D05" w:rsidRPr="00897608">
              <w:t>runbook.</w:t>
            </w:r>
          </w:p>
          <w:p w14:paraId="1E35492C" w14:textId="0FCDE327" w:rsidR="00897608" w:rsidRDefault="00897608" w:rsidP="002A06BF">
            <w:pPr>
              <w:pStyle w:val="ListParagraph"/>
              <w:numPr>
                <w:ilvl w:val="0"/>
                <w:numId w:val="3"/>
              </w:numPr>
            </w:pPr>
            <w:r w:rsidRPr="00897608">
              <w:t>Monitoring product related services</w:t>
            </w:r>
          </w:p>
          <w:p w14:paraId="78439FCA" w14:textId="385CB603" w:rsidR="00897608" w:rsidRDefault="00897608" w:rsidP="002A06BF">
            <w:pPr>
              <w:pStyle w:val="ListParagraph"/>
              <w:numPr>
                <w:ilvl w:val="0"/>
                <w:numId w:val="3"/>
              </w:numPr>
            </w:pPr>
            <w:r w:rsidRPr="00897608">
              <w:t>Monitoring health checks of EC2 Instances</w:t>
            </w:r>
          </w:p>
          <w:p w14:paraId="6268214F" w14:textId="34894873" w:rsidR="00897608" w:rsidRDefault="00897608" w:rsidP="002A06BF">
            <w:pPr>
              <w:pStyle w:val="ListParagraph"/>
              <w:numPr>
                <w:ilvl w:val="0"/>
                <w:numId w:val="3"/>
              </w:numPr>
            </w:pPr>
            <w:r w:rsidRPr="00897608">
              <w:t xml:space="preserve">Disk space </w:t>
            </w:r>
            <w:r w:rsidR="00544D05" w:rsidRPr="00897608">
              <w:t>issues.</w:t>
            </w:r>
          </w:p>
          <w:p w14:paraId="33FFAF7A" w14:textId="4C2119AA" w:rsidR="00897608" w:rsidRDefault="00897608" w:rsidP="002A06BF">
            <w:pPr>
              <w:pStyle w:val="ListParagraph"/>
              <w:numPr>
                <w:ilvl w:val="0"/>
                <w:numId w:val="3"/>
              </w:numPr>
            </w:pPr>
            <w:r w:rsidRPr="00897608">
              <w:t xml:space="preserve">Registering and </w:t>
            </w:r>
            <w:r w:rsidR="00544D05" w:rsidRPr="00897608">
              <w:t>deregistering</w:t>
            </w:r>
            <w:r w:rsidRPr="00897608">
              <w:t xml:space="preserve"> the instances to the target groups in AWS</w:t>
            </w:r>
          </w:p>
          <w:p w14:paraId="5CBE1557" w14:textId="2B1CD4AB" w:rsidR="00897608" w:rsidRDefault="00897608" w:rsidP="002A06BF">
            <w:pPr>
              <w:pStyle w:val="ListParagraph"/>
              <w:numPr>
                <w:ilvl w:val="0"/>
                <w:numId w:val="3"/>
              </w:numPr>
            </w:pPr>
            <w:r>
              <w:t xml:space="preserve">Worked on </w:t>
            </w:r>
            <w:r w:rsidRPr="00897608">
              <w:t>Integrations project - REST API calls.</w:t>
            </w:r>
          </w:p>
          <w:p w14:paraId="794035AD" w14:textId="77777777" w:rsidR="00494C4B" w:rsidRPr="004D3011" w:rsidRDefault="00494C4B" w:rsidP="002A06BF"/>
          <w:p w14:paraId="4071BB96" w14:textId="77777777" w:rsidR="004D3011" w:rsidRDefault="004D3011" w:rsidP="002A06BF"/>
          <w:sdt>
            <w:sdtPr>
              <w:id w:val="1201752344"/>
              <w:placeholder>
                <w:docPart w:val="D81E69ECE4BC0043B1446F43E3B62AA7"/>
              </w:placeholder>
              <w:temporary/>
              <w:showingPlcHdr/>
              <w15:appearance w15:val="hidden"/>
            </w:sdtPr>
            <w:sdtContent>
              <w:p w14:paraId="3CEB8328" w14:textId="77777777" w:rsidR="00E31BC5" w:rsidRDefault="00E31BC5" w:rsidP="002A06B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136914" w14:textId="77777777" w:rsidR="00E31BC5" w:rsidRPr="00036450" w:rsidRDefault="00E31BC5" w:rsidP="002A06BF">
            <w:pPr>
              <w:pStyle w:val="Heading4"/>
            </w:pPr>
            <w:proofErr w:type="spellStart"/>
            <w:r w:rsidRPr="00E31BC5">
              <w:t>Bapuji</w:t>
            </w:r>
            <w:proofErr w:type="spellEnd"/>
            <w:r w:rsidRPr="00E31BC5">
              <w:t xml:space="preserve"> Institute of Engineering and Technology</w:t>
            </w:r>
          </w:p>
          <w:p w14:paraId="2DB2EC0C" w14:textId="77777777" w:rsidR="00E31BC5" w:rsidRPr="00B359E4" w:rsidRDefault="00E31BC5" w:rsidP="002A06BF">
            <w:pPr>
              <w:pStyle w:val="Date"/>
            </w:pPr>
            <w:r>
              <w:t>2012</w:t>
            </w:r>
            <w:r w:rsidRPr="00B359E4">
              <w:t xml:space="preserve"> - </w:t>
            </w:r>
            <w:r>
              <w:t>2016</w:t>
            </w:r>
          </w:p>
          <w:p w14:paraId="441662A6" w14:textId="77777777" w:rsidR="00E31BC5" w:rsidRDefault="00E31BC5" w:rsidP="002A06BF">
            <w:r>
              <w:t>Computer Science</w:t>
            </w:r>
          </w:p>
          <w:p w14:paraId="728804FF" w14:textId="77777777" w:rsidR="00544D05" w:rsidRDefault="00544D05" w:rsidP="002A06BF"/>
          <w:p w14:paraId="66467CFE" w14:textId="77777777" w:rsidR="00544D05" w:rsidRDefault="00544D05" w:rsidP="002A06BF"/>
          <w:p w14:paraId="50F360AF" w14:textId="77777777" w:rsidR="00E31BC5" w:rsidRDefault="00E31BC5" w:rsidP="002A06BF"/>
          <w:p w14:paraId="66364700" w14:textId="545AD696" w:rsidR="00036450" w:rsidRDefault="00036450" w:rsidP="002A06BF">
            <w:pPr>
              <w:pStyle w:val="Heading2"/>
            </w:pPr>
          </w:p>
          <w:p w14:paraId="4A34F0DA" w14:textId="77777777" w:rsidR="00544D05" w:rsidRDefault="00544D05" w:rsidP="00544D05"/>
          <w:p w14:paraId="2751F235" w14:textId="77777777" w:rsidR="00544D05" w:rsidRPr="00544D05" w:rsidRDefault="00544D05" w:rsidP="00544D05"/>
          <w:p w14:paraId="4B4EBF37" w14:textId="2750F067" w:rsidR="00036450" w:rsidRPr="002A06BF" w:rsidRDefault="002A06BF" w:rsidP="002A06B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PPkjhbsdibiasdciuahbsiudc</w:t>
            </w:r>
            <w:proofErr w:type="spellEnd"/>
          </w:p>
        </w:tc>
      </w:tr>
      <w:tr w:rsidR="00897608" w14:paraId="6BEC2C57" w14:textId="77777777" w:rsidTr="002A06BF">
        <w:tc>
          <w:tcPr>
            <w:tcW w:w="3600" w:type="dxa"/>
          </w:tcPr>
          <w:p w14:paraId="227E6E64" w14:textId="5E6DE8A9" w:rsidR="00897608" w:rsidRDefault="00897608" w:rsidP="002A06BF">
            <w:pPr>
              <w:pStyle w:val="Heading3"/>
            </w:pPr>
            <w:r>
              <w:t xml:space="preserve"> </w:t>
            </w:r>
          </w:p>
        </w:tc>
        <w:tc>
          <w:tcPr>
            <w:tcW w:w="720" w:type="dxa"/>
          </w:tcPr>
          <w:p w14:paraId="675DB1A4" w14:textId="77777777" w:rsidR="00897608" w:rsidRDefault="00897608" w:rsidP="002A06B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074CD14" w14:textId="77777777" w:rsidR="00897608" w:rsidRDefault="00897608" w:rsidP="002A06BF">
            <w:pPr>
              <w:pStyle w:val="Heading2"/>
            </w:pPr>
          </w:p>
        </w:tc>
      </w:tr>
    </w:tbl>
    <w:p w14:paraId="56814E32" w14:textId="77777777" w:rsidR="00000000" w:rsidRDefault="00000000" w:rsidP="000C45FF">
      <w:pPr>
        <w:tabs>
          <w:tab w:val="left" w:pos="990"/>
        </w:tabs>
      </w:pPr>
    </w:p>
    <w:sectPr w:rsidR="0043117B" w:rsidSect="00EF5E7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412D" w14:textId="77777777" w:rsidR="00EF5E70" w:rsidRDefault="00EF5E70" w:rsidP="000C45FF">
      <w:r>
        <w:separator/>
      </w:r>
    </w:p>
  </w:endnote>
  <w:endnote w:type="continuationSeparator" w:id="0">
    <w:p w14:paraId="67462E61" w14:textId="77777777" w:rsidR="00EF5E70" w:rsidRDefault="00EF5E7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CCD4" w14:textId="77777777" w:rsidR="00EF5E70" w:rsidRDefault="00EF5E70" w:rsidP="000C45FF">
      <w:r>
        <w:separator/>
      </w:r>
    </w:p>
  </w:footnote>
  <w:footnote w:type="continuationSeparator" w:id="0">
    <w:p w14:paraId="1BEDB094" w14:textId="77777777" w:rsidR="00EF5E70" w:rsidRDefault="00EF5E7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C26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1CAA3E" wp14:editId="44BC109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2A5F"/>
    <w:multiLevelType w:val="hybridMultilevel"/>
    <w:tmpl w:val="668CA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35FF2"/>
    <w:multiLevelType w:val="hybridMultilevel"/>
    <w:tmpl w:val="000E6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4553E"/>
    <w:multiLevelType w:val="hybridMultilevel"/>
    <w:tmpl w:val="FBC09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46B8C"/>
    <w:multiLevelType w:val="hybridMultilevel"/>
    <w:tmpl w:val="3C922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165862">
    <w:abstractNumId w:val="0"/>
  </w:num>
  <w:num w:numId="2" w16cid:durableId="1944914271">
    <w:abstractNumId w:val="1"/>
  </w:num>
  <w:num w:numId="3" w16cid:durableId="1656375886">
    <w:abstractNumId w:val="2"/>
  </w:num>
  <w:num w:numId="4" w16cid:durableId="1907763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C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06BF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4C4B"/>
    <w:rsid w:val="00496591"/>
    <w:rsid w:val="004C63E4"/>
    <w:rsid w:val="004D3011"/>
    <w:rsid w:val="005262AC"/>
    <w:rsid w:val="00544D05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97608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31BC5"/>
    <w:rsid w:val="00E4381A"/>
    <w:rsid w:val="00E55D74"/>
    <w:rsid w:val="00EF5E7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63F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31B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4D0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aninandigam/Library/Containers/com.microsoft.Word/Data/Library/Application%20Support/Microsoft/Office/16.0/DTS/Search/%7bA2121AAD-4E59-1E45-A953-EAE3640B71D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45F07D84679C4188B1584F33D0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AFE9C-3434-2941-B25C-4029FA237473}"/>
      </w:docPartPr>
      <w:docPartBody>
        <w:p w:rsidR="00000000" w:rsidRDefault="00000000">
          <w:pPr>
            <w:pStyle w:val="9C45F07D84679C4188B1584F33D0FD6A"/>
          </w:pPr>
          <w:r w:rsidRPr="00D5459D">
            <w:t>Profile</w:t>
          </w:r>
        </w:p>
      </w:docPartBody>
    </w:docPart>
    <w:docPart>
      <w:docPartPr>
        <w:name w:val="6EFF11DADE61E54CA14B2D74CE73D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CA66-53B3-B545-8CD6-3DDE55F61111}"/>
      </w:docPartPr>
      <w:docPartBody>
        <w:p w:rsidR="00000000" w:rsidRDefault="00000000">
          <w:pPr>
            <w:pStyle w:val="6EFF11DADE61E54CA14B2D74CE73DEC1"/>
          </w:pPr>
          <w:r w:rsidRPr="00CB0055">
            <w:t>Contact</w:t>
          </w:r>
        </w:p>
      </w:docPartBody>
    </w:docPart>
    <w:docPart>
      <w:docPartPr>
        <w:name w:val="D81E69ECE4BC0043B1446F43E3B6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AD5C-A8D2-7949-B851-C94CCCAF50FE}"/>
      </w:docPartPr>
      <w:docPartBody>
        <w:p w:rsidR="00000000" w:rsidRDefault="00F105E1" w:rsidP="00F105E1">
          <w:pPr>
            <w:pStyle w:val="D81E69ECE4BC0043B1446F43E3B62AA7"/>
          </w:pPr>
          <w:r w:rsidRPr="00036450">
            <w:t>EDUCATION</w:t>
          </w:r>
        </w:p>
      </w:docPartBody>
    </w:docPart>
    <w:docPart>
      <w:docPartPr>
        <w:name w:val="91165C09F7F6A54680006D19FD84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17448-8EA7-8648-A27D-AE750266FFF4}"/>
      </w:docPartPr>
      <w:docPartBody>
        <w:p w:rsidR="00000000" w:rsidRDefault="00F105E1" w:rsidP="00F105E1">
          <w:pPr>
            <w:pStyle w:val="91165C09F7F6A54680006D19FD84DE65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E1"/>
    <w:rsid w:val="002D0949"/>
    <w:rsid w:val="00F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FB695F75890247A6F1DD8CA0B28D10">
    <w:name w:val="18FB695F75890247A6F1DD8CA0B28D10"/>
  </w:style>
  <w:style w:type="paragraph" w:customStyle="1" w:styleId="7BB4CE540B5058488BCBF2FE803C1454">
    <w:name w:val="7BB4CE540B5058488BCBF2FE803C1454"/>
  </w:style>
  <w:style w:type="paragraph" w:customStyle="1" w:styleId="9C45F07D84679C4188B1584F33D0FD6A">
    <w:name w:val="9C45F07D84679C4188B1584F33D0FD6A"/>
  </w:style>
  <w:style w:type="paragraph" w:customStyle="1" w:styleId="C16B2445D0DF5B4DAB089B48A74BAD96">
    <w:name w:val="C16B2445D0DF5B4DAB089B48A74BAD96"/>
  </w:style>
  <w:style w:type="paragraph" w:customStyle="1" w:styleId="6EFF11DADE61E54CA14B2D74CE73DEC1">
    <w:name w:val="6EFF11DADE61E54CA14B2D74CE73DEC1"/>
  </w:style>
  <w:style w:type="paragraph" w:customStyle="1" w:styleId="51E155BC780CAA43934C36AB8BADFBE9">
    <w:name w:val="51E155BC780CAA43934C36AB8BADFBE9"/>
  </w:style>
  <w:style w:type="paragraph" w:customStyle="1" w:styleId="4590122120E8A14CA04F0313A4F236D6">
    <w:name w:val="4590122120E8A14CA04F0313A4F236D6"/>
  </w:style>
  <w:style w:type="paragraph" w:customStyle="1" w:styleId="CD1FE2A8BCC27E4BB684833B3B85A06E">
    <w:name w:val="CD1FE2A8BCC27E4BB684833B3B85A06E"/>
  </w:style>
  <w:style w:type="paragraph" w:customStyle="1" w:styleId="A4F9C0D77C9176448C878D3E6770359F">
    <w:name w:val="A4F9C0D77C9176448C878D3E6770359F"/>
  </w:style>
  <w:style w:type="paragraph" w:customStyle="1" w:styleId="A82CE5DD3C5214418E6D00A4FC69FF60">
    <w:name w:val="A82CE5DD3C5214418E6D00A4FC69FF60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C938740D773E5348AB91D262CA148965">
    <w:name w:val="C938740D773E5348AB91D262CA148965"/>
  </w:style>
  <w:style w:type="paragraph" w:customStyle="1" w:styleId="50C49ACFA2EA52469DF2D8884FDEB786">
    <w:name w:val="50C49ACFA2EA52469DF2D8884FDEB786"/>
  </w:style>
  <w:style w:type="paragraph" w:customStyle="1" w:styleId="577DEC78B4A30941B731F226C66298D8">
    <w:name w:val="577DEC78B4A30941B731F226C66298D8"/>
  </w:style>
  <w:style w:type="paragraph" w:customStyle="1" w:styleId="8143FB24728A20468037933C30611E70">
    <w:name w:val="8143FB24728A20468037933C30611E70"/>
  </w:style>
  <w:style w:type="paragraph" w:customStyle="1" w:styleId="8F86C758FCE3A240843EF6F345E4B2E1">
    <w:name w:val="8F86C758FCE3A240843EF6F345E4B2E1"/>
  </w:style>
  <w:style w:type="paragraph" w:customStyle="1" w:styleId="2E1A0C9BD8D4E24296A9D8DA57321475">
    <w:name w:val="2E1A0C9BD8D4E24296A9D8DA57321475"/>
  </w:style>
  <w:style w:type="paragraph" w:customStyle="1" w:styleId="319EFCC6EF734747A81092708E2140F7">
    <w:name w:val="319EFCC6EF734747A81092708E2140F7"/>
  </w:style>
  <w:style w:type="paragraph" w:customStyle="1" w:styleId="2C2DF9BB04CC3F41979A16A183330831">
    <w:name w:val="2C2DF9BB04CC3F41979A16A183330831"/>
  </w:style>
  <w:style w:type="paragraph" w:customStyle="1" w:styleId="32102DA5AD06064299A6FE5C6ECADE88">
    <w:name w:val="32102DA5AD06064299A6FE5C6ECADE88"/>
  </w:style>
  <w:style w:type="paragraph" w:customStyle="1" w:styleId="35C6BFDD176DB84996E31E92BA5F49AC">
    <w:name w:val="35C6BFDD176DB84996E31E92BA5F49AC"/>
  </w:style>
  <w:style w:type="paragraph" w:customStyle="1" w:styleId="C3B40A3777DAEA46A2F4546C05676373">
    <w:name w:val="C3B40A3777DAEA46A2F4546C05676373"/>
  </w:style>
  <w:style w:type="paragraph" w:customStyle="1" w:styleId="4E13C1C4372ADF458456959D97DCDE56">
    <w:name w:val="4E13C1C4372ADF458456959D97DCDE56"/>
  </w:style>
  <w:style w:type="paragraph" w:customStyle="1" w:styleId="3354450946112A489522C17E61102345">
    <w:name w:val="3354450946112A489522C17E61102345"/>
  </w:style>
  <w:style w:type="paragraph" w:customStyle="1" w:styleId="3CABA7427A95DB4189A6E3A4385D7AC9">
    <w:name w:val="3CABA7427A95DB4189A6E3A4385D7AC9"/>
  </w:style>
  <w:style w:type="paragraph" w:customStyle="1" w:styleId="5425892652A5D94999F5C01DF853D8A6">
    <w:name w:val="5425892652A5D94999F5C01DF853D8A6"/>
  </w:style>
  <w:style w:type="paragraph" w:customStyle="1" w:styleId="F53C248B01B82444879BB9022E6F43A5">
    <w:name w:val="F53C248B01B82444879BB9022E6F43A5"/>
  </w:style>
  <w:style w:type="paragraph" w:customStyle="1" w:styleId="EAC10986144E5940850D8AD04C5072A9">
    <w:name w:val="EAC10986144E5940850D8AD04C5072A9"/>
  </w:style>
  <w:style w:type="paragraph" w:customStyle="1" w:styleId="66450689F2C98E4CA247934C28BBF92A">
    <w:name w:val="66450689F2C98E4CA247934C28BBF92A"/>
  </w:style>
  <w:style w:type="paragraph" w:customStyle="1" w:styleId="E48CCB4630B63A44B371D19F126E9270">
    <w:name w:val="E48CCB4630B63A44B371D19F126E9270"/>
  </w:style>
  <w:style w:type="paragraph" w:customStyle="1" w:styleId="9D9AC101BC411B47BC5BC432D7D5A3F5">
    <w:name w:val="9D9AC101BC411B47BC5BC432D7D5A3F5"/>
  </w:style>
  <w:style w:type="paragraph" w:customStyle="1" w:styleId="268EDAC5B3187E43BFAFFD223F7EF0FC">
    <w:name w:val="268EDAC5B3187E43BFAFFD223F7EF0FC"/>
  </w:style>
  <w:style w:type="paragraph" w:customStyle="1" w:styleId="7520F3434530234F8E031A052C496F9D">
    <w:name w:val="7520F3434530234F8E031A052C496F9D"/>
  </w:style>
  <w:style w:type="paragraph" w:customStyle="1" w:styleId="614BB5D38DC30746A2D14342FE8C56FB">
    <w:name w:val="614BB5D38DC30746A2D14342FE8C56FB"/>
  </w:style>
  <w:style w:type="paragraph" w:customStyle="1" w:styleId="6DCF4D37E39CAE40BE614D57DBF010FB">
    <w:name w:val="6DCF4D37E39CAE40BE614D57DBF010FB"/>
  </w:style>
  <w:style w:type="paragraph" w:customStyle="1" w:styleId="C3E7F2DA55AA3343B1256F6BC080B321">
    <w:name w:val="C3E7F2DA55AA3343B1256F6BC080B321"/>
  </w:style>
  <w:style w:type="paragraph" w:customStyle="1" w:styleId="9C257598EDF250409CD149547611761E">
    <w:name w:val="9C257598EDF250409CD149547611761E"/>
  </w:style>
  <w:style w:type="paragraph" w:customStyle="1" w:styleId="3CCBB8FBE234244CA150523626EFF4B8">
    <w:name w:val="3CCBB8FBE234244CA150523626EFF4B8"/>
  </w:style>
  <w:style w:type="paragraph" w:customStyle="1" w:styleId="388D80C6E611134693FA2CE9AAD3D479">
    <w:name w:val="388D80C6E611134693FA2CE9AAD3D479"/>
  </w:style>
  <w:style w:type="paragraph" w:customStyle="1" w:styleId="7C6ABB908ABE2445834D9873BA8487FC">
    <w:name w:val="7C6ABB908ABE2445834D9873BA8487FC"/>
  </w:style>
  <w:style w:type="paragraph" w:customStyle="1" w:styleId="4362ADA2C9E2514B82BBDD4CB7A9676B">
    <w:name w:val="4362ADA2C9E2514B82BBDD4CB7A9676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873F6C61C713DC4FB8DD5D3D04844277">
    <w:name w:val="873F6C61C713DC4FB8DD5D3D04844277"/>
  </w:style>
  <w:style w:type="paragraph" w:customStyle="1" w:styleId="D81E69ECE4BC0043B1446F43E3B62AA7">
    <w:name w:val="D81E69ECE4BC0043B1446F43E3B62AA7"/>
    <w:rsid w:val="00F105E1"/>
  </w:style>
  <w:style w:type="paragraph" w:customStyle="1" w:styleId="6B1978A58B830249B3E7A8C882D0276D">
    <w:name w:val="6B1978A58B830249B3E7A8C882D0276D"/>
    <w:rsid w:val="00F105E1"/>
  </w:style>
  <w:style w:type="paragraph" w:customStyle="1" w:styleId="91165C09F7F6A54680006D19FD84DE65">
    <w:name w:val="91165C09F7F6A54680006D19FD84DE65"/>
    <w:rsid w:val="00F10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F49FE8-5DF7-854C-9AF3-CB4E332C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2024-03-22T02:22:00Z</dcterms:created>
  <dcterms:modified xsi:type="dcterms:W3CDTF">2024-03-22T03:18:00Z</dcterms:modified>
</cp:coreProperties>
</file>